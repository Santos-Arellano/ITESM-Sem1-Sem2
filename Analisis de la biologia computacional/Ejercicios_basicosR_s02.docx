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03D07" w14:textId="5A5D47B6" w:rsidR="00394C22" w:rsidRPr="00394C22" w:rsidRDefault="00394C22" w:rsidP="00394C22">
      <w:pPr>
        <w:ind w:left="0"/>
        <w:jc w:val="center"/>
        <w:rPr>
          <w:rStyle w:val="textoverde"/>
          <w:rFonts w:ascii="Century Gothic" w:eastAsiaTheme="majorEastAsia" w:hAnsi="Century Gothic" w:cstheme="majorBidi"/>
          <w:color w:val="00ABAA"/>
          <w:sz w:val="44"/>
          <w:szCs w:val="32"/>
          <w:lang w:val="es-419"/>
        </w:rPr>
      </w:pPr>
      <w:r w:rsidRPr="00394C22">
        <w:rPr>
          <w:rFonts w:ascii="Century Gothic" w:eastAsiaTheme="majorEastAsia" w:hAnsi="Century Gothic" w:cstheme="majorBidi"/>
          <w:color w:val="00ABAA"/>
          <w:sz w:val="44"/>
          <w:szCs w:val="32"/>
          <w:lang w:val="es-419"/>
        </w:rPr>
        <w:t>Ejercicios Básicos de R</w:t>
      </w:r>
    </w:p>
    <w:p w14:paraId="63BB39CE" w14:textId="77777777" w:rsidR="00394C22" w:rsidRDefault="00394C22" w:rsidP="000F5FBA">
      <w:pPr>
        <w:ind w:left="0"/>
        <w:rPr>
          <w:rStyle w:val="textoverde"/>
          <w:rFonts w:ascii="Century Gothic" w:hAnsi="Century Gothic"/>
          <w:color w:val="000000" w:themeColor="text1"/>
          <w:sz w:val="20"/>
          <w:lang w:val="es-MX"/>
        </w:rPr>
      </w:pPr>
    </w:p>
    <w:p w14:paraId="4D0F4457" w14:textId="361E84E2" w:rsidR="00394C22" w:rsidRPr="00394C22" w:rsidRDefault="00394C22" w:rsidP="000F5FBA">
      <w:pPr>
        <w:ind w:left="0"/>
        <w:rPr>
          <w:rStyle w:val="textoverde"/>
          <w:rFonts w:ascii="Century Gothic" w:hAnsi="Century Gothic"/>
          <w:b/>
          <w:bCs/>
          <w:color w:val="000000" w:themeColor="text1"/>
          <w:szCs w:val="22"/>
          <w:lang w:val="es-MX"/>
        </w:rPr>
      </w:pPr>
      <w:r w:rsidRPr="00394C22">
        <w:rPr>
          <w:rStyle w:val="textoverde"/>
          <w:rFonts w:ascii="Century Gothic" w:hAnsi="Century Gothic"/>
          <w:b/>
          <w:bCs/>
          <w:color w:val="000000" w:themeColor="text1"/>
          <w:szCs w:val="22"/>
          <w:lang w:val="es-MX"/>
        </w:rPr>
        <w:t>Instrucciones:</w:t>
      </w:r>
    </w:p>
    <w:p w14:paraId="5A19E5DE" w14:textId="77777777" w:rsidR="00394C22" w:rsidRPr="00394C22" w:rsidRDefault="00394C22" w:rsidP="00394C22">
      <w:pPr>
        <w:numPr>
          <w:ilvl w:val="0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s-419" w:eastAsia="es-419"/>
        </w:rPr>
      </w:pPr>
      <w:bookmarkStart w:id="0" w:name="_Hlk60937744"/>
      <w:r w:rsidRPr="00394C22">
        <w:rPr>
          <w:rFonts w:ascii="Century Gothic" w:eastAsia="Arial Unicode MS" w:hAnsi="Century Gothic" w:cs="Arial Unicode MS"/>
          <w:color w:val="auto"/>
          <w:szCs w:val="22"/>
          <w:lang w:val="es-419" w:eastAsia="es-419"/>
        </w:rPr>
        <w:t>Crear un vector x con los datos 10, 11, 13, −1, 6,3</w:t>
      </w:r>
    </w:p>
    <w:p w14:paraId="2E946D76" w14:textId="77777777" w:rsidR="00394C22" w:rsidRPr="00394C22" w:rsidRDefault="00394C22" w:rsidP="00394C22">
      <w:pPr>
        <w:numPr>
          <w:ilvl w:val="0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s-419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Calcula estadísticas simples de x. Calcular la media, la desviación estándar y la varianza. Crear un objeto (vector) con el nombre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>est.x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 en el que guardar los 3 estadísticos.</w:t>
      </w:r>
    </w:p>
    <w:p w14:paraId="0F380C5B" w14:textId="35F735B3" w:rsidR="00394C22" w:rsidRPr="00394C22" w:rsidRDefault="00394C22" w:rsidP="00394C22">
      <w:pPr>
        <w:numPr>
          <w:ilvl w:val="0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Escribe un programa R para crear una secuencia de números del 20 al 50 y encuentre la media de los números del 20 al 60 y la suma de los números del 51 al 91. </w:t>
      </w:r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Tip: </w:t>
      </w:r>
      <w:r w:rsidRPr="00394C22">
        <w:rPr>
          <w:rFonts w:ascii="Century Gothic" w:eastAsia="Arial" w:hAnsi="Century Gothic" w:cs="Arial"/>
          <w:color w:val="auto"/>
          <w:szCs w:val="22"/>
          <w:lang w:val="es-MX" w:eastAsia="es-419"/>
        </w:rPr>
        <w:t>uti</w:t>
      </w:r>
      <w:r w:rsidRPr="00394C22">
        <w:rPr>
          <w:rFonts w:ascii="Century Gothic" w:eastAsia="Arial" w:hAnsi="Century Gothic" w:cs="Arial"/>
          <w:color w:val="auto"/>
          <w:szCs w:val="22"/>
          <w:lang w:val="es-MX" w:eastAsia="es-419"/>
        </w:rPr>
        <w:t>li</w:t>
      </w:r>
      <w:r w:rsidRPr="00394C22">
        <w:rPr>
          <w:rFonts w:ascii="Century Gothic" w:eastAsia="Arial" w:hAnsi="Century Gothic" w:cs="Arial"/>
          <w:color w:val="auto"/>
          <w:szCs w:val="22"/>
          <w:lang w:val="es-MX" w:eastAsia="es-419"/>
        </w:rPr>
        <w:t>za las funciones de R.</w:t>
      </w:r>
    </w:p>
    <w:p w14:paraId="743EB348" w14:textId="77777777" w:rsidR="00394C22" w:rsidRPr="00394C22" w:rsidRDefault="00394C22" w:rsidP="00394C22">
      <w:pPr>
        <w:numPr>
          <w:ilvl w:val="0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s-419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Escribe un programa R para crear un vector que contenga 10 valores enteros aleatorios entre -100 y +50. Revisa la función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>sample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 (</w:t>
      </w:r>
      <w:hyperlink r:id="rId8">
        <w:r w:rsidRPr="00394C22">
          <w:rPr>
            <w:rFonts w:ascii="Century Gothic" w:eastAsia="Arial" w:hAnsi="Century Gothic" w:cs="Arial"/>
            <w:color w:val="1155CC"/>
            <w:szCs w:val="22"/>
            <w:u w:val="single"/>
            <w:lang w:val="es-419" w:eastAsia="es-419"/>
          </w:rPr>
          <w:t>https://www.rdocumentation.org/packages/base/versions/3.6.2/topics/sample</w:t>
        </w:r>
      </w:hyperlink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>)</w:t>
      </w:r>
    </w:p>
    <w:p w14:paraId="2470C226" w14:textId="77777777" w:rsidR="00394C22" w:rsidRPr="00394C22" w:rsidRDefault="00394C22" w:rsidP="00394C22">
      <w:pPr>
        <w:numPr>
          <w:ilvl w:val="0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>Escribe un programa R para obtener los primeros 10 números de Fibonacci (</w:t>
      </w:r>
      <w:hyperlink r:id="rId9">
        <w:r w:rsidRPr="00394C22">
          <w:rPr>
            <w:rFonts w:ascii="Century Gothic" w:eastAsia="Arial" w:hAnsi="Century Gothic" w:cs="Arial"/>
            <w:color w:val="1155CC"/>
            <w:szCs w:val="22"/>
            <w:u w:val="single"/>
            <w:lang w:val="es-419" w:eastAsia="es-419"/>
          </w:rPr>
          <w:t>https://www.ecured.cu/N%C3%BAmeros_de_Fibonacci</w:t>
        </w:r>
      </w:hyperlink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). </w:t>
      </w:r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Como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código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 base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tienes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: </w:t>
      </w:r>
    </w:p>
    <w:p w14:paraId="14D5025A" w14:textId="77777777" w:rsidR="00394C22" w:rsidRPr="00394C22" w:rsidRDefault="00394C22" w:rsidP="00394C22">
      <w:pPr>
        <w:spacing w:before="0" w:after="0"/>
        <w:ind w:left="72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fufb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 &lt;- </w:t>
      </w:r>
      <w:proofErr w:type="gram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numeric(</w:t>
      </w:r>
      <w:proofErr w:type="gram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10)</w:t>
      </w:r>
    </w:p>
    <w:p w14:paraId="4AC7E24E" w14:textId="77777777" w:rsidR="00394C22" w:rsidRPr="00394C22" w:rsidRDefault="00394C22" w:rsidP="00394C22">
      <w:pPr>
        <w:spacing w:before="0" w:after="0"/>
        <w:ind w:left="72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proofErr w:type="gram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fb[</w:t>
      </w:r>
      <w:proofErr w:type="gram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1] &lt;- fb[2] &lt;- 1</w:t>
      </w:r>
    </w:p>
    <w:p w14:paraId="7141993C" w14:textId="77777777" w:rsidR="00394C22" w:rsidRPr="00394C22" w:rsidRDefault="00394C22" w:rsidP="00394C22">
      <w:pPr>
        <w:spacing w:before="0" w:after="0"/>
        <w:ind w:left="720"/>
        <w:contextualSpacing w:val="0"/>
        <w:rPr>
          <w:rFonts w:ascii="Century Gothic" w:eastAsia="Arial" w:hAnsi="Century Gothic" w:cs="Arial"/>
          <w:color w:val="auto"/>
          <w:szCs w:val="22"/>
          <w:lang w:val="es-419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Practica usando un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>for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 para terminar tu código.</w:t>
      </w:r>
    </w:p>
    <w:p w14:paraId="7CA076E6" w14:textId="77777777" w:rsidR="00394C22" w:rsidRPr="00394C22" w:rsidRDefault="00394C22" w:rsidP="00394C22">
      <w:pPr>
        <w:numPr>
          <w:ilvl w:val="0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Escribe un programa R para encontrar el valor máximo y mínimo de un vector dado.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Debes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probar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 con:</w:t>
      </w:r>
    </w:p>
    <w:p w14:paraId="32FE492C" w14:textId="77777777" w:rsidR="00394C22" w:rsidRPr="00394C22" w:rsidRDefault="00394C22" w:rsidP="00394C22">
      <w:pPr>
        <w:numPr>
          <w:ilvl w:val="1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proofErr w:type="gramStart"/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>c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(</w:t>
      </w:r>
      <w:proofErr w:type="gramEnd"/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10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20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30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4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50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-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60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)</w:t>
      </w:r>
    </w:p>
    <w:p w14:paraId="6049DAF3" w14:textId="77777777" w:rsidR="00394C22" w:rsidRPr="00394C22" w:rsidRDefault="00394C22" w:rsidP="00394C22">
      <w:pPr>
        <w:numPr>
          <w:ilvl w:val="1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proofErr w:type="gramStart"/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>c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(</w:t>
      </w:r>
      <w:proofErr w:type="gramEnd"/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10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20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30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4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50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-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60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)</w:t>
      </w:r>
    </w:p>
    <w:p w14:paraId="0C617E70" w14:textId="77777777" w:rsidR="00394C22" w:rsidRPr="00394C22" w:rsidRDefault="00394C22" w:rsidP="00394C22">
      <w:pPr>
        <w:numPr>
          <w:ilvl w:val="0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s-419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>Escribe una función R para multiplicar dos vectores de tipo entero y longitud n, de la misma longitud ambos.</w:t>
      </w:r>
    </w:p>
    <w:p w14:paraId="133C4038" w14:textId="77777777" w:rsidR="00394C22" w:rsidRPr="00394C22" w:rsidRDefault="00394C22" w:rsidP="00394C22">
      <w:pPr>
        <w:numPr>
          <w:ilvl w:val="1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proofErr w:type="spellStart"/>
      <w:proofErr w:type="gram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multiplica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(</w:t>
      </w:r>
      <w:proofErr w:type="gramEnd"/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>c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(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10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20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 xml:space="preserve">), 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>c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(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3,4</w:t>
      </w:r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)) #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salida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: [1] 30 80</w:t>
      </w:r>
    </w:p>
    <w:p w14:paraId="09785A4C" w14:textId="77777777" w:rsidR="00394C22" w:rsidRPr="00394C22" w:rsidRDefault="00394C22" w:rsidP="00394C22">
      <w:pPr>
        <w:numPr>
          <w:ilvl w:val="0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s-419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>Escribe una función R para contar el valor específico en un vector dado.</w:t>
      </w:r>
    </w:p>
    <w:p w14:paraId="692CC0B1" w14:textId="77777777" w:rsidR="00394C22" w:rsidRPr="00394C22" w:rsidRDefault="00394C22" w:rsidP="00394C22">
      <w:pPr>
        <w:numPr>
          <w:ilvl w:val="1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proofErr w:type="spellStart"/>
      <w:proofErr w:type="gram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cuenta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(</w:t>
      </w:r>
      <w:proofErr w:type="gramEnd"/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>c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(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10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,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C92C2C"/>
          <w:szCs w:val="22"/>
          <w:lang w:val="en" w:eastAsia="es-419"/>
        </w:rPr>
        <w:t>20, 10, 7, 24,7, 5</w:t>
      </w:r>
      <w:r w:rsidRPr="00394C22">
        <w:rPr>
          <w:rFonts w:ascii="Century Gothic" w:eastAsia="Arial" w:hAnsi="Century Gothic" w:cs="Arial"/>
          <w:color w:val="5F6364"/>
          <w:szCs w:val="22"/>
          <w:lang w:val="en" w:eastAsia="es-419"/>
        </w:rPr>
        <w:t>),7</w:t>
      </w:r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) #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salid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ab/>
        <w:t>a: [1] 2</w:t>
      </w:r>
    </w:p>
    <w:p w14:paraId="74E93125" w14:textId="77777777" w:rsidR="00394C22" w:rsidRPr="00394C22" w:rsidRDefault="00394C22" w:rsidP="00394C22">
      <w:pPr>
        <w:numPr>
          <w:ilvl w:val="0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s-419" w:eastAsia="es-419"/>
        </w:rPr>
        <w:t xml:space="preserve">Escribe una función en R para extraer cada enésimo elemento de un vector dado. </w:t>
      </w:r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Un </w:t>
      </w:r>
      <w:proofErr w:type="spell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prueba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 es:</w:t>
      </w:r>
    </w:p>
    <w:p w14:paraId="310F5965" w14:textId="77777777" w:rsidR="00394C22" w:rsidRPr="00394C22" w:rsidRDefault="00394C22" w:rsidP="00394C22">
      <w:pPr>
        <w:numPr>
          <w:ilvl w:val="1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v </w:t>
      </w:r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&lt;-</w:t>
      </w:r>
      <w:r w:rsidRPr="00394C22">
        <w:rPr>
          <w:rFonts w:ascii="Century Gothic" w:eastAsia="Arial" w:hAnsi="Century Gothic" w:cs="Arial"/>
          <w:color w:val="auto"/>
          <w:szCs w:val="22"/>
          <w:shd w:val="clear" w:color="auto" w:fill="FDFDFD"/>
          <w:lang w:val="en" w:eastAsia="es-419"/>
        </w:rPr>
        <w:t xml:space="preserve"> </w:t>
      </w:r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1:100</w:t>
      </w:r>
    </w:p>
    <w:p w14:paraId="34E54265" w14:textId="77777777" w:rsidR="00394C22" w:rsidRPr="00394C22" w:rsidRDefault="00394C22" w:rsidP="00394C22">
      <w:pPr>
        <w:numPr>
          <w:ilvl w:val="1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proofErr w:type="spellStart"/>
      <w:proofErr w:type="gram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enesimo</w:t>
      </w:r>
      <w:proofErr w:type="spell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(</w:t>
      </w:r>
      <w:proofErr w:type="gram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v, 5) </w:t>
      </w:r>
    </w:p>
    <w:p w14:paraId="5A30FA33" w14:textId="77777777" w:rsidR="00394C22" w:rsidRPr="00394C22" w:rsidRDefault="00394C22" w:rsidP="00394C22">
      <w:pPr>
        <w:numPr>
          <w:ilvl w:val="1"/>
          <w:numId w:val="19"/>
        </w:numPr>
        <w:spacing w:before="0" w:after="0"/>
        <w:contextualSpacing w:val="0"/>
        <w:rPr>
          <w:rFonts w:ascii="Century Gothic" w:eastAsia="Arial" w:hAnsi="Century Gothic" w:cs="Arial"/>
          <w:color w:val="auto"/>
          <w:szCs w:val="22"/>
          <w:lang w:val="en" w:eastAsia="es-419"/>
        </w:rPr>
      </w:pPr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# Salida: [1</w:t>
      </w:r>
      <w:proofErr w:type="gramStart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>]  1</w:t>
      </w:r>
      <w:proofErr w:type="gramEnd"/>
      <w:r w:rsidRPr="00394C22">
        <w:rPr>
          <w:rFonts w:ascii="Century Gothic" w:eastAsia="Arial" w:hAnsi="Century Gothic" w:cs="Arial"/>
          <w:color w:val="auto"/>
          <w:szCs w:val="22"/>
          <w:lang w:val="en" w:eastAsia="es-419"/>
        </w:rPr>
        <w:t xml:space="preserve">  6 11 16 21 26 31 36 41 46 51 56 61 66 71 76 81 86 91 96 </w:t>
      </w:r>
    </w:p>
    <w:bookmarkEnd w:id="0"/>
    <w:p w14:paraId="4DA13F80" w14:textId="77777777" w:rsidR="00394C22" w:rsidRDefault="00394C22" w:rsidP="000F5FBA">
      <w:pPr>
        <w:ind w:left="0"/>
        <w:rPr>
          <w:rStyle w:val="textoverde"/>
          <w:rFonts w:ascii="Century Gothic" w:hAnsi="Century Gothic"/>
          <w:color w:val="000000" w:themeColor="text1"/>
          <w:sz w:val="20"/>
          <w:lang w:val="es-MX"/>
        </w:rPr>
      </w:pPr>
    </w:p>
    <w:p w14:paraId="4B6319B2" w14:textId="77777777" w:rsidR="00C76912" w:rsidRDefault="00C76912" w:rsidP="007C4DA2">
      <w:pPr>
        <w:ind w:left="0"/>
        <w:rPr>
          <w:rFonts w:ascii="Century Gothic" w:hAnsi="Century Gothic"/>
          <w:color w:val="000000" w:themeColor="text1"/>
          <w:sz w:val="20"/>
          <w:lang w:val="es-MX"/>
        </w:rPr>
      </w:pPr>
    </w:p>
    <w:p w14:paraId="06D251A3" w14:textId="77777777" w:rsidR="007C4DA2" w:rsidRDefault="007C4DA2" w:rsidP="000F5FBA">
      <w:pPr>
        <w:ind w:left="0"/>
        <w:sectPr w:rsidR="007C4DA2" w:rsidSect="001D5691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2044" w:right="720" w:bottom="1448" w:left="1170" w:header="650" w:footer="0" w:gutter="0"/>
          <w:cols w:space="720"/>
          <w:docGrid w:linePitch="360"/>
        </w:sectPr>
      </w:pPr>
    </w:p>
    <w:p w14:paraId="4141339D" w14:textId="12C7CBED" w:rsidR="00F86543" w:rsidRPr="00394C22" w:rsidRDefault="00F86543" w:rsidP="0020070C">
      <w:pPr>
        <w:ind w:left="0"/>
        <w:rPr>
          <w:lang w:val="es-MX"/>
        </w:rPr>
        <w:sectPr w:rsidR="00F86543" w:rsidRPr="00394C22" w:rsidSect="0020070C">
          <w:type w:val="continuous"/>
          <w:pgSz w:w="12240" w:h="15840"/>
          <w:pgMar w:top="2044" w:right="720" w:bottom="1448" w:left="1170" w:header="650" w:footer="0" w:gutter="0"/>
          <w:cols w:num="2" w:space="720"/>
          <w:docGrid w:linePitch="360"/>
        </w:sectPr>
      </w:pPr>
    </w:p>
    <w:p w14:paraId="601F4FFD" w14:textId="264EE651" w:rsidR="00F86543" w:rsidRPr="007C4DA2" w:rsidRDefault="00F86543" w:rsidP="00394C22">
      <w:pPr>
        <w:ind w:left="0"/>
        <w:rPr>
          <w:b/>
          <w:lang w:val="es-MX"/>
        </w:rPr>
      </w:pPr>
    </w:p>
    <w:sectPr w:rsidR="00F86543" w:rsidRPr="007C4DA2" w:rsidSect="00F86543">
      <w:type w:val="continuous"/>
      <w:pgSz w:w="12240" w:h="15840"/>
      <w:pgMar w:top="2044" w:right="720" w:bottom="1448" w:left="1170" w:header="6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9B8D7" w14:textId="77777777" w:rsidR="009B43F1" w:rsidRDefault="009B43F1" w:rsidP="00F40F87">
      <w:r>
        <w:separator/>
      </w:r>
    </w:p>
  </w:endnote>
  <w:endnote w:type="continuationSeparator" w:id="0">
    <w:p w14:paraId="3ED95D5C" w14:textId="77777777" w:rsidR="009B43F1" w:rsidRDefault="009B43F1" w:rsidP="00F4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3D205" w14:textId="77777777" w:rsidR="0020070C" w:rsidRDefault="0020070C" w:rsidP="00ED2E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CDB1E" w14:textId="77777777" w:rsidR="0020070C" w:rsidRDefault="0020070C" w:rsidP="002007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32C3F" w14:textId="77777777" w:rsidR="00ED2EF4" w:rsidRPr="00ED2EF4" w:rsidRDefault="00ED2EF4" w:rsidP="004C204E">
    <w:pPr>
      <w:pStyle w:val="Footer"/>
      <w:framePr w:h="720" w:hRule="exact" w:wrap="none" w:vAnchor="text" w:hAnchor="page" w:x="11062" w:y="-30"/>
      <w:rPr>
        <w:rStyle w:val="PageNumber"/>
        <w:b/>
        <w:color w:val="FFFFFF" w:themeColor="background1"/>
        <w:sz w:val="20"/>
      </w:rPr>
    </w:pPr>
    <w:r w:rsidRPr="00ED2EF4">
      <w:rPr>
        <w:rStyle w:val="PageNumber"/>
        <w:b/>
        <w:color w:val="FFFFFF" w:themeColor="background1"/>
        <w:sz w:val="20"/>
      </w:rPr>
      <w:fldChar w:fldCharType="begin"/>
    </w:r>
    <w:r w:rsidRPr="00ED2EF4">
      <w:rPr>
        <w:rStyle w:val="PageNumber"/>
        <w:b/>
        <w:color w:val="FFFFFF" w:themeColor="background1"/>
        <w:sz w:val="20"/>
      </w:rPr>
      <w:instrText xml:space="preserve">PAGE  </w:instrText>
    </w:r>
    <w:r w:rsidRPr="00ED2EF4">
      <w:rPr>
        <w:rStyle w:val="PageNumber"/>
        <w:b/>
        <w:color w:val="FFFFFF" w:themeColor="background1"/>
        <w:sz w:val="20"/>
      </w:rPr>
      <w:fldChar w:fldCharType="separate"/>
    </w:r>
    <w:r w:rsidR="001B600D">
      <w:rPr>
        <w:rStyle w:val="PageNumber"/>
        <w:b/>
        <w:noProof/>
        <w:color w:val="FFFFFF" w:themeColor="background1"/>
        <w:sz w:val="20"/>
      </w:rPr>
      <w:t>1</w:t>
    </w:r>
    <w:r w:rsidRPr="00ED2EF4">
      <w:rPr>
        <w:rStyle w:val="PageNumber"/>
        <w:b/>
        <w:color w:val="FFFFFF" w:themeColor="background1"/>
        <w:sz w:val="20"/>
      </w:rPr>
      <w:fldChar w:fldCharType="end"/>
    </w:r>
  </w:p>
  <w:p w14:paraId="0C9536C6" w14:textId="77777777" w:rsidR="00ED2EF4" w:rsidRPr="008170F6" w:rsidRDefault="004C204E" w:rsidP="00ED2EF4">
    <w:pPr>
      <w:pStyle w:val="Footer"/>
      <w:ind w:right="360"/>
      <w:rPr>
        <w:rFonts w:ascii="Century Gothic" w:hAnsi="Century Gothic"/>
      </w:rPr>
    </w:pPr>
    <w:r w:rsidRPr="008170F6">
      <w:rPr>
        <w:rFonts w:ascii="Century Gothic" w:hAnsi="Century Gothic"/>
        <w:noProof/>
        <w:sz w:val="14"/>
        <w:lang w:val="es-MX" w:eastAsia="es-MX"/>
      </w:rPr>
      <w:drawing>
        <wp:anchor distT="0" distB="0" distL="114300" distR="114300" simplePos="0" relativeHeight="251659264" behindDoc="0" locked="0" layoutInCell="1" allowOverlap="1" wp14:anchorId="7A8FF4D9" wp14:editId="7FB12D01">
          <wp:simplePos x="0" y="0"/>
          <wp:positionH relativeFrom="column">
            <wp:posOffset>3004820</wp:posOffset>
          </wp:positionH>
          <wp:positionV relativeFrom="paragraph">
            <wp:posOffset>-19685</wp:posOffset>
          </wp:positionV>
          <wp:extent cx="185420" cy="280670"/>
          <wp:effectExtent l="0" t="0" r="5080" b="508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cuadrad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7158"/>
                  <a:stretch/>
                </pic:blipFill>
                <pic:spPr bwMode="auto">
                  <a:xfrm>
                    <a:off x="0" y="0"/>
                    <a:ext cx="185420" cy="280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2EF4" w:rsidRPr="008170F6">
      <w:rPr>
        <w:rFonts w:ascii="Century Gothic" w:hAnsi="Century Gothic"/>
        <w:noProof/>
        <w:sz w:val="14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186916" wp14:editId="02845639">
              <wp:simplePos x="0" y="0"/>
              <wp:positionH relativeFrom="column">
                <wp:posOffset>3004185</wp:posOffset>
              </wp:positionH>
              <wp:positionV relativeFrom="paragraph">
                <wp:posOffset>-128270</wp:posOffset>
              </wp:positionV>
              <wp:extent cx="3657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57600" cy="0"/>
                      </a:xfrm>
                      <a:prstGeom prst="line">
                        <a:avLst/>
                      </a:prstGeom>
                      <a:ln>
                        <a:solidFill>
                          <a:srgbClr val="00C6E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B484F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-10.1pt" to="524.55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" strokecolor="#00c6e1" strokeweight=".5pt">
              <v:stroke joinstyle="miter"/>
            </v:line>
          </w:pict>
        </mc:Fallback>
      </mc:AlternateContent>
    </w:r>
    <w:r w:rsidR="00ED2EF4" w:rsidRPr="008170F6">
      <w:rPr>
        <w:rFonts w:ascii="Century Gothic" w:hAnsi="Century Gothic"/>
        <w:sz w:val="14"/>
      </w:rPr>
      <w:t>D.R Instituto Tecnológico y de Estudios Superiores de Monterrey, México.</w:t>
    </w:r>
  </w:p>
  <w:p w14:paraId="5362F1CA" w14:textId="77777777" w:rsidR="00BD36EA" w:rsidRPr="00B06DED" w:rsidRDefault="004C204E" w:rsidP="003F6A04">
    <w:pPr>
      <w:pStyle w:val="Footer"/>
      <w:ind w:left="0"/>
      <w:jc w:val="left"/>
    </w:pPr>
    <w:r w:rsidRPr="009517DF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4" behindDoc="1" locked="0" layoutInCell="1" allowOverlap="1" wp14:anchorId="29EC8B65" wp14:editId="72AC6E7E">
              <wp:simplePos x="0" y="0"/>
              <wp:positionH relativeFrom="margin">
                <wp:posOffset>6231035</wp:posOffset>
              </wp:positionH>
              <wp:positionV relativeFrom="paragraph">
                <wp:posOffset>42130</wp:posOffset>
              </wp:positionV>
              <wp:extent cx="623375" cy="211456"/>
              <wp:effectExtent l="34290" t="41910" r="97155" b="97155"/>
              <wp:wrapNone/>
              <wp:docPr id="4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623375" cy="211456"/>
                      </a:xfrm>
                      <a:prstGeom prst="parallelogram">
                        <a:avLst>
                          <a:gd name="adj" fmla="val 47946"/>
                        </a:avLst>
                      </a:prstGeom>
                      <a:gradFill flip="none" rotWithShape="1">
                        <a:gsLst>
                          <a:gs pos="0">
                            <a:srgbClr val="00C6E1"/>
                          </a:gs>
                          <a:gs pos="100000">
                            <a:srgbClr val="00ABAA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6BC67D" w14:textId="77777777" w:rsidR="004C204E" w:rsidRDefault="004C204E" w:rsidP="004C204E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EC8B65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margin-left:490.65pt;margin-top:3.3pt;width:49.1pt;height:16.65pt;rotation:-90;flip:x;z-index:-2516613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" adj="3513" fillcolor="#00c6e1" stroked="f" strokeweight="1pt">
              <v:fill color2="#00abaa" rotate="t" angle="90" focus="100%" type="gradient"/>
              <v:shadow on="t" color="black" opacity="26214f" origin="-.5,-.5" offset=".74836mm,.74836mm"/>
              <v:textbox>
                <w:txbxContent>
                  <w:p w14:paraId="736BC67D" w14:textId="77777777" w:rsidR="004C204E" w:rsidRDefault="004C204E" w:rsidP="004C204E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Ansi="Calibri"/>
                        <w:color w:val="FFFFFF" w:themeColor="light1"/>
                        <w:kern w:val="24"/>
                        <w:sz w:val="36"/>
                        <w:szCs w:val="36"/>
                        <w:lang w:val="es-MX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A5CE8" w14:textId="77777777" w:rsidR="009B43F1" w:rsidRDefault="009B43F1" w:rsidP="00F40F87">
      <w:r>
        <w:separator/>
      </w:r>
    </w:p>
  </w:footnote>
  <w:footnote w:type="continuationSeparator" w:id="0">
    <w:p w14:paraId="5C457740" w14:textId="77777777" w:rsidR="009B43F1" w:rsidRDefault="009B43F1" w:rsidP="00F4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CB091" w14:textId="2AC59712" w:rsidR="00ED2EF4" w:rsidRDefault="00394C22" w:rsidP="00ED2EF4">
    <w:pPr>
      <w:pStyle w:val="NoSpacing"/>
      <w:tabs>
        <w:tab w:val="left" w:pos="486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4D02C6" wp14:editId="7FBA421A">
              <wp:simplePos x="0" y="0"/>
              <wp:positionH relativeFrom="column">
                <wp:posOffset>-428625</wp:posOffset>
              </wp:positionH>
              <wp:positionV relativeFrom="paragraph">
                <wp:posOffset>-384175</wp:posOffset>
              </wp:positionV>
              <wp:extent cx="4514850" cy="471805"/>
              <wp:effectExtent l="0" t="0" r="0" b="444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1485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396AC1" w14:textId="52C146F3" w:rsidR="003702B9" w:rsidRPr="006D4DB2" w:rsidRDefault="00394C22" w:rsidP="003702B9">
                          <w:pPr>
                            <w:rPr>
                              <w:rFonts w:ascii="Century Gothic" w:hAnsi="Century Gothic" w:cs="Arial"/>
                              <w:color w:val="FFFFFF" w:themeColor="background1"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24"/>
                            </w:rPr>
                            <w:t>BT1013</w:t>
                          </w:r>
                          <w:r w:rsidR="003702B9" w:rsidRPr="006D4DB2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24"/>
                            </w:rPr>
                            <w:t>Análisis de la biología computacional</w:t>
                          </w:r>
                        </w:p>
                        <w:p w14:paraId="04C13BE5" w14:textId="77777777" w:rsidR="003702B9" w:rsidRPr="006D4DB2" w:rsidRDefault="003702B9" w:rsidP="003702B9">
                          <w:pPr>
                            <w:jc w:val="center"/>
                            <w:rPr>
                              <w:rFonts w:ascii="Century Gothic" w:hAnsi="Century Gothic"/>
                              <w:sz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4D02C6" id="Rectangle 13" o:spid="_x0000_s1026" style="position:absolute;margin-left:-33.75pt;margin-top:-30.25pt;width:355.5pt;height:3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" filled="f" stroked="f" strokeweight="1pt">
              <v:textbox>
                <w:txbxContent>
                  <w:p w14:paraId="1B396AC1" w14:textId="52C146F3" w:rsidR="003702B9" w:rsidRPr="006D4DB2" w:rsidRDefault="00394C22" w:rsidP="003702B9">
                    <w:pPr>
                      <w:rPr>
                        <w:rFonts w:ascii="Century Gothic" w:hAnsi="Century Gothic" w:cs="Arial"/>
                        <w:color w:val="FFFFFF" w:themeColor="background1"/>
                        <w:sz w:val="14"/>
                      </w:rPr>
                    </w:pPr>
                    <w:r>
                      <w:rPr>
                        <w:rFonts w:ascii="Century Gothic" w:hAnsi="Century Gothic" w:cs="Arial"/>
                        <w:b/>
                        <w:color w:val="FFFFFF" w:themeColor="background1"/>
                        <w:sz w:val="24"/>
                      </w:rPr>
                      <w:t>BT1013</w:t>
                    </w:r>
                    <w:r w:rsidR="003702B9" w:rsidRPr="006D4DB2">
                      <w:rPr>
                        <w:rFonts w:ascii="Century Gothic" w:hAnsi="Century Gothic" w:cs="Arial"/>
                        <w:b/>
                        <w:color w:val="FFFFFF" w:themeColor="background1"/>
                        <w:sz w:val="24"/>
                      </w:rPr>
                      <w:t xml:space="preserve"> – </w:t>
                    </w:r>
                    <w:r>
                      <w:rPr>
                        <w:rFonts w:ascii="Century Gothic" w:hAnsi="Century Gothic" w:cs="Arial"/>
                        <w:b/>
                        <w:color w:val="FFFFFF" w:themeColor="background1"/>
                        <w:sz w:val="24"/>
                      </w:rPr>
                      <w:t>Análisis de la biología computacional</w:t>
                    </w:r>
                  </w:p>
                  <w:p w14:paraId="04C13BE5" w14:textId="77777777" w:rsidR="003702B9" w:rsidRPr="006D4DB2" w:rsidRDefault="003702B9" w:rsidP="003702B9">
                    <w:pPr>
                      <w:jc w:val="center"/>
                      <w:rPr>
                        <w:rFonts w:ascii="Century Gothic" w:hAnsi="Century Gothic"/>
                        <w:sz w:val="10"/>
                      </w:rPr>
                    </w:pPr>
                  </w:p>
                </w:txbxContent>
              </v:textbox>
            </v:rect>
          </w:pict>
        </mc:Fallback>
      </mc:AlternateContent>
    </w:r>
    <w:r w:rsidR="00C76912">
      <w:rPr>
        <w:noProof/>
        <w:lang w:val="es-MX" w:eastAsia="es-MX"/>
      </w:rPr>
      <w:drawing>
        <wp:anchor distT="0" distB="0" distL="114300" distR="114300" simplePos="0" relativeHeight="251670528" behindDoc="0" locked="0" layoutInCell="1" allowOverlap="1" wp14:anchorId="0A98DF35" wp14:editId="25B7A269">
          <wp:simplePos x="0" y="0"/>
          <wp:positionH relativeFrom="margin">
            <wp:posOffset>5765165</wp:posOffset>
          </wp:positionH>
          <wp:positionV relativeFrom="paragraph">
            <wp:posOffset>-318296</wp:posOffset>
          </wp:positionV>
          <wp:extent cx="807085" cy="303530"/>
          <wp:effectExtent l="0" t="0" r="0" b="1270"/>
          <wp:wrapTopAndBottom/>
          <wp:docPr id="1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tec2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085" cy="303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108E" w:rsidRPr="00390223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4139" behindDoc="0" locked="0" layoutInCell="1" allowOverlap="1" wp14:anchorId="10DE6BCA" wp14:editId="3FD9EF76">
              <wp:simplePos x="0" y="0"/>
              <wp:positionH relativeFrom="page">
                <wp:align>right</wp:align>
              </wp:positionH>
              <wp:positionV relativeFrom="paragraph">
                <wp:posOffset>87678</wp:posOffset>
              </wp:positionV>
              <wp:extent cx="13581380" cy="360362"/>
              <wp:effectExtent l="0" t="0" r="1270" b="1905"/>
              <wp:wrapNone/>
              <wp:docPr id="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581380" cy="36036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C6E1">
                              <a:alpha val="55000"/>
                            </a:srgbClr>
                          </a:gs>
                          <a:gs pos="100000">
                            <a:srgbClr val="00ABAA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BCFA94" w14:textId="77777777" w:rsidR="00390223" w:rsidRDefault="00390223" w:rsidP="0039022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E6BCA" id="Rectangle 8" o:spid="_x0000_s1027" style="position:absolute;margin-left:1018.2pt;margin-top:6.9pt;width:1069.4pt;height:28.35pt;flip:x;z-index:2516541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" fillcolor="#00c6e1" stroked="f" strokeweight="1pt">
              <v:fill opacity="36044f" color2="#00abaa" rotate="t" angle="90" focus="100%" type="gradient"/>
              <v:textbox>
                <w:txbxContent>
                  <w:p w14:paraId="26BCFA94" w14:textId="77777777" w:rsidR="00390223" w:rsidRDefault="00390223" w:rsidP="0039022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Ansi="Calibri"/>
                        <w:color w:val="FFFFFF" w:themeColor="light1"/>
                        <w:kern w:val="24"/>
                        <w:sz w:val="36"/>
                        <w:szCs w:val="36"/>
                        <w:lang w:val="es-MX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3702B9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C45BDC" wp14:editId="0F5E75C7">
              <wp:simplePos x="0" y="0"/>
              <wp:positionH relativeFrom="column">
                <wp:posOffset>-212651</wp:posOffset>
              </wp:positionH>
              <wp:positionV relativeFrom="paragraph">
                <wp:posOffset>-318917</wp:posOffset>
              </wp:positionV>
              <wp:extent cx="0" cy="324485"/>
              <wp:effectExtent l="0" t="0" r="38100" b="3746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24485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F68BA7" id="Straight Connector 2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75pt,-25.1pt" to="-16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" strokecolor="white [3212]">
              <v:stroke joinstyle="miter"/>
            </v:line>
          </w:pict>
        </mc:Fallback>
      </mc:AlternateContent>
    </w:r>
    <w:r w:rsidR="00AE45D9" w:rsidRPr="009517DF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EAAF35" wp14:editId="4F504D62">
              <wp:simplePos x="0" y="0"/>
              <wp:positionH relativeFrom="page">
                <wp:posOffset>-219075</wp:posOffset>
              </wp:positionH>
              <wp:positionV relativeFrom="paragraph">
                <wp:posOffset>-514985</wp:posOffset>
              </wp:positionV>
              <wp:extent cx="8152610" cy="600255"/>
              <wp:effectExtent l="38100" t="38100" r="96520" b="104775"/>
              <wp:wrapNone/>
              <wp:docPr id="1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8152610" cy="600255"/>
                      </a:xfrm>
                      <a:prstGeom prst="parallelogram">
                        <a:avLst/>
                      </a:prstGeom>
                      <a:gradFill flip="none" rotWithShape="1">
                        <a:gsLst>
                          <a:gs pos="0">
                            <a:srgbClr val="00C6E1"/>
                          </a:gs>
                          <a:gs pos="100000">
                            <a:srgbClr val="00ABAA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78970E" w14:textId="77777777" w:rsidR="00AE45D9" w:rsidRDefault="00AE45D9" w:rsidP="00AE45D9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EAAF35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margin-left:-17.25pt;margin-top:-40.55pt;width:641.95pt;height:47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" adj="398" fillcolor="#00c6e1" stroked="f" strokeweight="1pt">
              <v:fill color2="#00abaa" rotate="t" angle="90" focus="100%" type="gradient"/>
              <v:shadow on="t" color="black" opacity="26214f" origin="-.5,-.5" offset=".74836mm,.74836mm"/>
              <v:textbox>
                <w:txbxContent>
                  <w:p w14:paraId="5C78970E" w14:textId="77777777" w:rsidR="00AE45D9" w:rsidRDefault="00AE45D9" w:rsidP="00AE45D9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Ansi="Calibri"/>
                        <w:color w:val="FFFFFF" w:themeColor="light1"/>
                        <w:kern w:val="24"/>
                        <w:sz w:val="36"/>
                        <w:szCs w:val="36"/>
                        <w:lang w:val="es-MX"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E45D9">
      <w:rPr>
        <w:noProof/>
        <w:lang w:val="es-MX" w:eastAsia="es-MX"/>
      </w:rPr>
      <w:drawing>
        <wp:anchor distT="0" distB="0" distL="114300" distR="114300" simplePos="0" relativeHeight="251653114" behindDoc="0" locked="0" layoutInCell="1" allowOverlap="1" wp14:anchorId="56B58D3B" wp14:editId="0DF7E81A">
          <wp:simplePos x="0" y="0"/>
          <wp:positionH relativeFrom="page">
            <wp:align>right</wp:align>
          </wp:positionH>
          <wp:positionV relativeFrom="paragraph">
            <wp:posOffset>-3908425</wp:posOffset>
          </wp:positionV>
          <wp:extent cx="7894955" cy="4356100"/>
          <wp:effectExtent l="0" t="0" r="0" b="6350"/>
          <wp:wrapNone/>
          <wp:docPr id="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302"/>
                  <a:stretch/>
                </pic:blipFill>
                <pic:spPr bwMode="auto">
                  <a:xfrm>
                    <a:off x="0" y="0"/>
                    <a:ext cx="7896225" cy="43568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45D9" w:rsidRPr="00AE45D9">
      <w:t xml:space="preserve"> </w:t>
    </w:r>
  </w:p>
  <w:p w14:paraId="435E6AE4" w14:textId="77777777" w:rsidR="00BD36EA" w:rsidRDefault="00BD36EA" w:rsidP="00103777">
    <w:pPr>
      <w:pStyle w:val="NoSpacing"/>
      <w:tabs>
        <w:tab w:val="left" w:pos="48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0109E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D01C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68016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6EAC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5B8E718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asciiTheme="minorHAnsi" w:hAnsiTheme="minorHAnsi" w:hint="default"/>
        <w:color w:val="00ACFF"/>
        <w:sz w:val="22"/>
      </w:rPr>
    </w:lvl>
  </w:abstractNum>
  <w:abstractNum w:abstractNumId="5" w15:restartNumberingAfterBreak="0">
    <w:nsid w:val="FFFFFF80"/>
    <w:multiLevelType w:val="singleLevel"/>
    <w:tmpl w:val="786ADB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A549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D21C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908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5EF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color w:val="00ACFF"/>
        <w:sz w:val="22"/>
      </w:rPr>
    </w:lvl>
  </w:abstractNum>
  <w:abstractNum w:abstractNumId="10" w15:restartNumberingAfterBreak="0">
    <w:nsid w:val="FFFFFF89"/>
    <w:multiLevelType w:val="singleLevel"/>
    <w:tmpl w:val="D6E23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C12860"/>
    <w:multiLevelType w:val="hybridMultilevel"/>
    <w:tmpl w:val="9404083E"/>
    <w:lvl w:ilvl="0" w:tplc="65FCEE96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124B"/>
    <w:multiLevelType w:val="multilevel"/>
    <w:tmpl w:val="F73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74BB9"/>
    <w:multiLevelType w:val="multilevel"/>
    <w:tmpl w:val="98FEA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2F811C5"/>
    <w:multiLevelType w:val="multilevel"/>
    <w:tmpl w:val="0409001D"/>
    <w:styleLink w:val="Listnumber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00ACFF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31279F2"/>
    <w:multiLevelType w:val="hybridMultilevel"/>
    <w:tmpl w:val="2A0E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F3F0A"/>
    <w:multiLevelType w:val="multilevel"/>
    <w:tmpl w:val="7168147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AC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D7A81"/>
    <w:multiLevelType w:val="hybridMultilevel"/>
    <w:tmpl w:val="BA24AF84"/>
    <w:lvl w:ilvl="0" w:tplc="FE12B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C6E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D6942"/>
    <w:multiLevelType w:val="multilevel"/>
    <w:tmpl w:val="A0EABE68"/>
    <w:styleLink w:val="Listnumber0"/>
    <w:lvl w:ilvl="0">
      <w:start w:val="1"/>
      <w:numFmt w:val="decimal"/>
      <w:lvlText w:val="%1"/>
      <w:lvlJc w:val="left"/>
      <w:pPr>
        <w:ind w:left="1440" w:hanging="360"/>
      </w:pPr>
      <w:rPr>
        <w:rFonts w:asciiTheme="minorHAnsi" w:hAnsiTheme="minorHAnsi" w:hint="default"/>
        <w:color w:val="00AC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5"/>
  </w:num>
  <w:num w:numId="16">
    <w:abstractNumId w:val="16"/>
  </w:num>
  <w:num w:numId="17">
    <w:abstractNumId w:val="17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C89"/>
    <w:rsid w:val="00014C89"/>
    <w:rsid w:val="00060045"/>
    <w:rsid w:val="00075280"/>
    <w:rsid w:val="000A2899"/>
    <w:rsid w:val="000C69D3"/>
    <w:rsid w:val="000C79B2"/>
    <w:rsid w:val="000F5FBA"/>
    <w:rsid w:val="00103777"/>
    <w:rsid w:val="00127FB4"/>
    <w:rsid w:val="00135E61"/>
    <w:rsid w:val="00146604"/>
    <w:rsid w:val="00152A4F"/>
    <w:rsid w:val="00194B43"/>
    <w:rsid w:val="001A108E"/>
    <w:rsid w:val="001B600D"/>
    <w:rsid w:val="001D5691"/>
    <w:rsid w:val="001F72FF"/>
    <w:rsid w:val="0020070C"/>
    <w:rsid w:val="002362BC"/>
    <w:rsid w:val="00260D03"/>
    <w:rsid w:val="00295FDE"/>
    <w:rsid w:val="002D7C75"/>
    <w:rsid w:val="00303843"/>
    <w:rsid w:val="00350C35"/>
    <w:rsid w:val="00357266"/>
    <w:rsid w:val="003702B9"/>
    <w:rsid w:val="003754F1"/>
    <w:rsid w:val="003769A1"/>
    <w:rsid w:val="00390223"/>
    <w:rsid w:val="00394C22"/>
    <w:rsid w:val="003A1229"/>
    <w:rsid w:val="003F4303"/>
    <w:rsid w:val="003F6A04"/>
    <w:rsid w:val="004154F4"/>
    <w:rsid w:val="004633AF"/>
    <w:rsid w:val="00487CAE"/>
    <w:rsid w:val="004C204E"/>
    <w:rsid w:val="00557E98"/>
    <w:rsid w:val="00585AD7"/>
    <w:rsid w:val="006279E7"/>
    <w:rsid w:val="00631960"/>
    <w:rsid w:val="0065783F"/>
    <w:rsid w:val="006B5386"/>
    <w:rsid w:val="006C14A1"/>
    <w:rsid w:val="006D4DB2"/>
    <w:rsid w:val="006E118F"/>
    <w:rsid w:val="0071392E"/>
    <w:rsid w:val="00724F62"/>
    <w:rsid w:val="00752BFF"/>
    <w:rsid w:val="00766279"/>
    <w:rsid w:val="00787B70"/>
    <w:rsid w:val="007C4DA2"/>
    <w:rsid w:val="007D2A43"/>
    <w:rsid w:val="008170F6"/>
    <w:rsid w:val="00896C2A"/>
    <w:rsid w:val="008C0729"/>
    <w:rsid w:val="008E63A5"/>
    <w:rsid w:val="00985275"/>
    <w:rsid w:val="009B43F1"/>
    <w:rsid w:val="009D08CF"/>
    <w:rsid w:val="00A21E79"/>
    <w:rsid w:val="00A417D4"/>
    <w:rsid w:val="00A624FB"/>
    <w:rsid w:val="00A65559"/>
    <w:rsid w:val="00AC2566"/>
    <w:rsid w:val="00AE45D9"/>
    <w:rsid w:val="00AF146B"/>
    <w:rsid w:val="00AF5545"/>
    <w:rsid w:val="00B06DED"/>
    <w:rsid w:val="00B15AC2"/>
    <w:rsid w:val="00B8409E"/>
    <w:rsid w:val="00B91383"/>
    <w:rsid w:val="00B93366"/>
    <w:rsid w:val="00BD36EA"/>
    <w:rsid w:val="00C119A9"/>
    <w:rsid w:val="00C52435"/>
    <w:rsid w:val="00C542BD"/>
    <w:rsid w:val="00C76912"/>
    <w:rsid w:val="00CA3893"/>
    <w:rsid w:val="00CC687B"/>
    <w:rsid w:val="00CF04EF"/>
    <w:rsid w:val="00CF0DBE"/>
    <w:rsid w:val="00D01D01"/>
    <w:rsid w:val="00D02507"/>
    <w:rsid w:val="00D05184"/>
    <w:rsid w:val="00D56567"/>
    <w:rsid w:val="00D70E5E"/>
    <w:rsid w:val="00D85A3D"/>
    <w:rsid w:val="00E264F6"/>
    <w:rsid w:val="00E63206"/>
    <w:rsid w:val="00ED2EF4"/>
    <w:rsid w:val="00F018AD"/>
    <w:rsid w:val="00F40F87"/>
    <w:rsid w:val="00F8359D"/>
    <w:rsid w:val="00F8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FCC952"/>
  <w14:defaultImageDpi w14:val="32767"/>
  <w15:chartTrackingRefBased/>
  <w15:docId w15:val="{C45F7EC1-AEA6-49A3-BC22-E325C07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87"/>
    <w:pPr>
      <w:spacing w:before="120" w:after="240" w:line="276" w:lineRule="auto"/>
      <w:ind w:left="360"/>
      <w:contextualSpacing/>
    </w:pPr>
    <w:rPr>
      <w:color w:val="595959" w:themeColor="text1" w:themeTint="A6"/>
      <w:sz w:val="22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777"/>
    <w:pPr>
      <w:keepNext/>
      <w:keepLines/>
      <w:spacing w:before="480" w:after="360"/>
      <w:ind w:left="0"/>
      <w:outlineLvl w:val="0"/>
    </w:pPr>
    <w:rPr>
      <w:rFonts w:eastAsiaTheme="majorEastAsia" w:cstheme="majorBidi"/>
      <w:b/>
      <w:color w:val="2F5496" w:themeColor="accent1" w:themeShade="BF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777"/>
    <w:pPr>
      <w:keepNext/>
      <w:keepLines/>
      <w:spacing w:before="40"/>
      <w:ind w:left="0"/>
      <w:outlineLvl w:val="1"/>
    </w:pPr>
    <w:rPr>
      <w:rFonts w:eastAsiaTheme="majorEastAsia" w:cstheme="majorBidi"/>
      <w:color w:val="70AD47" w:themeColor="accent6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899"/>
    <w:pPr>
      <w:pBdr>
        <w:bottom w:val="single" w:sz="4" w:space="1" w:color="FFC000" w:themeColor="accent4"/>
      </w:pBdr>
      <w:ind w:left="0"/>
      <w:outlineLvl w:val="2"/>
    </w:pPr>
    <w:rPr>
      <w:color w:val="0070C0"/>
      <w:sz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2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72C4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229"/>
    <w:pPr>
      <w:keepNext/>
      <w:keepLines/>
      <w:spacing w:before="40" w:after="0"/>
      <w:jc w:val="right"/>
      <w:outlineLvl w:val="5"/>
    </w:pPr>
    <w:rPr>
      <w:rFonts w:asciiTheme="majorHAnsi" w:eastAsiaTheme="majorEastAsia" w:hAnsiTheme="majorHAnsi" w:cstheme="majorBidi"/>
      <w:color w:val="4472C4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6EA"/>
  </w:style>
  <w:style w:type="paragraph" w:styleId="Footer">
    <w:name w:val="footer"/>
    <w:basedOn w:val="Normal"/>
    <w:link w:val="FooterChar"/>
    <w:uiPriority w:val="99"/>
    <w:unhideWhenUsed/>
    <w:rsid w:val="00F018AD"/>
    <w:pP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018AD"/>
    <w:rPr>
      <w:color w:val="595959" w:themeColor="text1" w:themeTint="A6"/>
      <w:sz w:val="1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103777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777"/>
    <w:rPr>
      <w:rFonts w:eastAsiaTheme="majorEastAsia" w:cstheme="majorBidi"/>
      <w:color w:val="70AD47" w:themeColor="accent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899"/>
    <w:rPr>
      <w:color w:val="0070C0"/>
      <w:sz w:val="28"/>
    </w:rPr>
  </w:style>
  <w:style w:type="paragraph" w:styleId="NoSpacing">
    <w:name w:val="No Spacing"/>
    <w:uiPriority w:val="1"/>
    <w:qFormat/>
    <w:rsid w:val="0071392E"/>
    <w:rPr>
      <w:color w:val="595959" w:themeColor="text1" w:themeTint="A6"/>
      <w:sz w:val="22"/>
      <w:lang w:val="es-ES"/>
    </w:rPr>
  </w:style>
  <w:style w:type="paragraph" w:styleId="ListParagraph">
    <w:name w:val="List Paragraph"/>
    <w:basedOn w:val="Normal"/>
    <w:uiPriority w:val="34"/>
    <w:qFormat/>
    <w:rsid w:val="000A2899"/>
    <w:pPr>
      <w:numPr>
        <w:numId w:val="1"/>
      </w:numPr>
    </w:pPr>
  </w:style>
  <w:style w:type="numbering" w:customStyle="1" w:styleId="Listnumbers">
    <w:name w:val="List_numbers"/>
    <w:basedOn w:val="NoList"/>
    <w:uiPriority w:val="99"/>
    <w:rsid w:val="006E118F"/>
    <w:pPr>
      <w:numPr>
        <w:numId w:val="2"/>
      </w:numPr>
    </w:pPr>
  </w:style>
  <w:style w:type="numbering" w:customStyle="1" w:styleId="Listnumber0">
    <w:name w:val="List_number"/>
    <w:basedOn w:val="NoList"/>
    <w:uiPriority w:val="99"/>
    <w:rsid w:val="006E118F"/>
    <w:pPr>
      <w:numPr>
        <w:numId w:val="3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3A1229"/>
    <w:rPr>
      <w:rFonts w:asciiTheme="majorHAnsi" w:eastAsiaTheme="majorEastAsia" w:hAnsiTheme="majorHAnsi" w:cstheme="majorBidi"/>
      <w:color w:val="4472C4" w:themeColor="accent1"/>
      <w:sz w:val="22"/>
      <w:lang w:val="es-ES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ListNumber">
    <w:name w:val="List Number"/>
    <w:basedOn w:val="Normal"/>
    <w:uiPriority w:val="99"/>
    <w:unhideWhenUsed/>
    <w:qFormat/>
    <w:rsid w:val="00A21E79"/>
    <w:pPr>
      <w:numPr>
        <w:numId w:val="9"/>
      </w:numPr>
    </w:pPr>
    <w:rPr>
      <w:lang w:val="en-US"/>
    </w:rPr>
  </w:style>
  <w:style w:type="paragraph" w:styleId="ListNumber2">
    <w:name w:val="List Number 2"/>
    <w:basedOn w:val="Normal"/>
    <w:uiPriority w:val="99"/>
    <w:unhideWhenUsed/>
    <w:rsid w:val="006E118F"/>
    <w:pPr>
      <w:numPr>
        <w:numId w:val="8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3A1229"/>
    <w:rPr>
      <w:rFonts w:asciiTheme="majorHAnsi" w:eastAsiaTheme="majorEastAsia" w:hAnsiTheme="majorHAnsi" w:cstheme="majorBidi"/>
      <w:color w:val="4472C4" w:themeColor="accent1"/>
      <w:sz w:val="22"/>
      <w:lang w:val="es-ES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table" w:styleId="TableGrid">
    <w:name w:val="Table Grid"/>
    <w:basedOn w:val="TableNormal"/>
    <w:uiPriority w:val="39"/>
    <w:rsid w:val="00D70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70E5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70E5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F40F87"/>
    <w:pPr>
      <w:spacing w:before="120" w:after="120"/>
    </w:pPr>
    <w:rPr>
      <w:color w:val="595959" w:themeColor="text1" w:themeTint="A6"/>
      <w:sz w:val="22"/>
    </w:rPr>
    <w:tblPr>
      <w:tblStyleRowBandSize w:val="1"/>
      <w:tblStyleColBandSize w:val="1"/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tblBorders>
      <w:tblCellMar>
        <w:top w:w="144" w:type="dxa"/>
        <w:left w:w="144" w:type="dxa"/>
        <w:bottom w:w="144" w:type="dxa"/>
        <w:right w:w="144" w:type="dxa"/>
      </w:tblCellMar>
    </w:tblPr>
    <w:tblStylePr w:type="firstRow">
      <w:pPr>
        <w:jc w:val="left"/>
      </w:pPr>
      <w:rPr>
        <w:rFonts w:asciiTheme="minorHAnsi" w:hAnsiTheme="minorHAnsi"/>
        <w:b w:val="0"/>
        <w:bCs/>
        <w:i w:val="0"/>
        <w:color w:val="FFFFFF" w:themeColor="background1"/>
        <w:sz w:val="22"/>
      </w:rPr>
      <w:tblPr/>
      <w:tcPr>
        <w:shd w:val="clear" w:color="auto" w:fill="76C3F0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color w:val="00B0F0"/>
        <w:sz w:val="21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70E5E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D70E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70E5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95F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4">
    <w:name w:val="List Table 3 Accent 4"/>
    <w:basedOn w:val="TableNormal"/>
    <w:uiPriority w:val="48"/>
    <w:rsid w:val="00B06DED"/>
    <w:rPr>
      <w:sz w:val="21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unhideWhenUsed/>
    <w:rsid w:val="00B06DED"/>
    <w:pPr>
      <w:spacing w:after="0"/>
      <w:ind w:left="220" w:hanging="220"/>
    </w:pPr>
  </w:style>
  <w:style w:type="table" w:styleId="ListTable3-Accent6">
    <w:name w:val="List Table 3 Accent 6"/>
    <w:basedOn w:val="TableNormal"/>
    <w:uiPriority w:val="48"/>
    <w:rsid w:val="00135E6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24F62"/>
    <w:rPr>
      <w:b/>
      <w:bCs/>
      <w:color w:val="2E74B5" w:themeColor="accent5" w:themeShade="BF"/>
    </w:rPr>
  </w:style>
  <w:style w:type="character" w:customStyle="1" w:styleId="textoverde">
    <w:name w:val="texto_verde"/>
    <w:basedOn w:val="DefaultParagraphFont"/>
    <w:uiPriority w:val="1"/>
    <w:qFormat/>
    <w:rsid w:val="000A2899"/>
    <w:rPr>
      <w:color w:val="70AD47" w:themeColor="accent6"/>
    </w:rPr>
  </w:style>
  <w:style w:type="table" w:styleId="ListTable3-Accent2">
    <w:name w:val="List Table 3 Accent 2"/>
    <w:basedOn w:val="TableNormal"/>
    <w:uiPriority w:val="48"/>
    <w:rsid w:val="004154F4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154F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4154F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154F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HEADERTABLE">
    <w:name w:val="HEADER_TABLE"/>
    <w:basedOn w:val="Normal"/>
    <w:qFormat/>
    <w:rsid w:val="00724F62"/>
    <w:pPr>
      <w:spacing w:before="0" w:after="0" w:line="240" w:lineRule="auto"/>
      <w:ind w:left="0"/>
    </w:pPr>
    <w:rPr>
      <w:b/>
      <w:bCs/>
      <w:color w:val="FFFFFF" w:themeColor="background1"/>
      <w:sz w:val="24"/>
    </w:rPr>
  </w:style>
  <w:style w:type="character" w:styleId="FollowedHyperlink">
    <w:name w:val="FollowedHyperlink"/>
    <w:basedOn w:val="DefaultParagraphFont"/>
    <w:uiPriority w:val="99"/>
    <w:unhideWhenUsed/>
    <w:rsid w:val="00B15AC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B15AC2"/>
    <w:pPr>
      <w:spacing w:before="0" w:after="0" w:line="240" w:lineRule="auto"/>
    </w:pPr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15AC2"/>
    <w:rPr>
      <w:color w:val="595959" w:themeColor="text1" w:themeTint="A6"/>
      <w:lang w:val="es-ES"/>
    </w:rPr>
  </w:style>
  <w:style w:type="paragraph" w:styleId="FootnoteText">
    <w:name w:val="footnote text"/>
    <w:basedOn w:val="Normal"/>
    <w:link w:val="FootnoteTextChar"/>
    <w:uiPriority w:val="99"/>
    <w:unhideWhenUsed/>
    <w:rsid w:val="00B15AC2"/>
    <w:pPr>
      <w:spacing w:before="0" w:after="0" w:line="240" w:lineRule="auto"/>
    </w:pPr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5AC2"/>
    <w:rPr>
      <w:color w:val="595959" w:themeColor="text1" w:themeTint="A6"/>
      <w:lang w:val="es-ES"/>
    </w:rPr>
  </w:style>
  <w:style w:type="character" w:styleId="HTMLAcronym">
    <w:name w:val="HTML Acronym"/>
    <w:basedOn w:val="DefaultParagraphFont"/>
    <w:uiPriority w:val="99"/>
    <w:unhideWhenUsed/>
    <w:rsid w:val="00B15AC2"/>
  </w:style>
  <w:style w:type="character" w:styleId="Hyperlink">
    <w:name w:val="Hyperlink"/>
    <w:basedOn w:val="DefaultParagraphFont"/>
    <w:uiPriority w:val="99"/>
    <w:unhideWhenUsed/>
    <w:rsid w:val="00B15AC2"/>
    <w:rPr>
      <w:color w:val="0563C1" w:themeColor="hyperlink"/>
      <w:sz w:val="22"/>
      <w:u w:val="single"/>
    </w:rPr>
  </w:style>
  <w:style w:type="character" w:customStyle="1" w:styleId="textoazul">
    <w:name w:val="texto_azul"/>
    <w:basedOn w:val="textoverde"/>
    <w:uiPriority w:val="1"/>
    <w:qFormat/>
    <w:rsid w:val="00724F62"/>
    <w:rPr>
      <w:color w:val="2E74B5" w:themeColor="accent5" w:themeShade="BF"/>
      <w:lang w:val="en-US"/>
    </w:rPr>
  </w:style>
  <w:style w:type="table" w:styleId="TableGridLight">
    <w:name w:val="Grid Table Light"/>
    <w:basedOn w:val="TableNormal"/>
    <w:uiPriority w:val="40"/>
    <w:rsid w:val="003F6A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gnature">
    <w:name w:val="Signature"/>
    <w:basedOn w:val="Normal"/>
    <w:link w:val="SignatureChar"/>
    <w:uiPriority w:val="99"/>
    <w:unhideWhenUsed/>
    <w:rsid w:val="003F6A0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F6A04"/>
    <w:rPr>
      <w:color w:val="595959" w:themeColor="text1" w:themeTint="A6"/>
      <w:sz w:val="22"/>
      <w:lang w:val="es-ES"/>
    </w:rPr>
  </w:style>
  <w:style w:type="character" w:customStyle="1" w:styleId="TextoAmarillo">
    <w:name w:val="Texto_Amarillo"/>
    <w:basedOn w:val="DefaultParagraphFont"/>
    <w:uiPriority w:val="1"/>
    <w:qFormat/>
    <w:rsid w:val="003754F1"/>
    <w:rPr>
      <w:color w:val="BF8F00" w:themeColor="accent4" w:themeShade="BF"/>
    </w:rPr>
  </w:style>
  <w:style w:type="character" w:styleId="PageNumber">
    <w:name w:val="page number"/>
    <w:basedOn w:val="DefaultParagraphFont"/>
    <w:uiPriority w:val="99"/>
    <w:semiHidden/>
    <w:unhideWhenUsed/>
    <w:rsid w:val="0020070C"/>
  </w:style>
  <w:style w:type="paragraph" w:styleId="BalloonText">
    <w:name w:val="Balloon Text"/>
    <w:basedOn w:val="Normal"/>
    <w:link w:val="BalloonTextChar"/>
    <w:uiPriority w:val="99"/>
    <w:semiHidden/>
    <w:unhideWhenUsed/>
    <w:rsid w:val="00AE45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D9"/>
    <w:rPr>
      <w:rFonts w:ascii="Segoe UI" w:hAnsi="Segoe UI" w:cs="Segoe UI"/>
      <w:color w:val="595959" w:themeColor="text1" w:themeTint="A6"/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3702B9"/>
    <w:pPr>
      <w:spacing w:before="100" w:beforeAutospacing="1" w:after="100" w:afterAutospacing="1" w:line="240" w:lineRule="auto"/>
      <w:ind w:left="0"/>
      <w:contextualSpacing w:val="0"/>
    </w:pPr>
    <w:rPr>
      <w:rFonts w:ascii="Times" w:eastAsiaTheme="minorEastAsia" w:hAnsi="Times" w:cs="Times New Roman"/>
      <w:color w:val="auto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base/versions/3.6.2/topics/samp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ured.cu/N%C3%BAmeros_de_Fibonacci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01055392\Downloads\template_P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B4C01B-4DD8-4E0E-B0D5-AFB270B5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template_PDF</Template>
  <TotalTime>5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Patricia Zepeda Orantes</dc:creator>
  <cp:keywords/>
  <dc:description/>
  <cp:lastModifiedBy>Maria Del Carmen Uresti Esquivel</cp:lastModifiedBy>
  <cp:revision>3</cp:revision>
  <dcterms:created xsi:type="dcterms:W3CDTF">2021-01-08T00:47:00Z</dcterms:created>
  <dcterms:modified xsi:type="dcterms:W3CDTF">2021-01-08T00:51:00Z</dcterms:modified>
</cp:coreProperties>
</file>